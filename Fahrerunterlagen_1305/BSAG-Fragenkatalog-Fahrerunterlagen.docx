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ADBF5" w14:textId="77777777" w:rsidR="00F04E5F" w:rsidRDefault="00F04E5F" w:rsidP="00C8307B">
      <w:pPr>
        <w:pStyle w:val="a8"/>
      </w:pPr>
      <w:r w:rsidRPr="00C8307B">
        <w:t>Fragenkatalog</w:t>
      </w:r>
    </w:p>
    <w:p w14:paraId="6017579F" w14:textId="77777777" w:rsidR="00D32FAB" w:rsidRDefault="00D32FAB" w:rsidP="00D32FAB">
      <w:pPr>
        <w:rPr>
          <w:lang w:val="ru-RU"/>
        </w:rPr>
      </w:pPr>
    </w:p>
    <w:p w14:paraId="37016125" w14:textId="20A13B35" w:rsidR="006F5028" w:rsidRDefault="00D442D2" w:rsidP="00D442D2">
      <w:pPr>
        <w:pStyle w:val="1"/>
        <w:numPr>
          <w:ilvl w:val="0"/>
          <w:numId w:val="0"/>
        </w:numPr>
      </w:pPr>
      <w:r>
        <w:t xml:space="preserve">2. </w:t>
      </w:r>
      <w:r w:rsidR="00D32FAB">
        <w:t>Teilsystem „Fahrerunterlagen“</w:t>
      </w:r>
    </w:p>
    <w:p w14:paraId="05BDC07F" w14:textId="77777777" w:rsidR="00843002" w:rsidRPr="00843002" w:rsidRDefault="00843002" w:rsidP="00843002"/>
    <w:p w14:paraId="00B956C7" w14:textId="24A90CA9" w:rsidR="006F5028" w:rsidRPr="00843002" w:rsidRDefault="00D200F9" w:rsidP="00D32FAB">
      <w:pPr>
        <w:pStyle w:val="a"/>
        <w:numPr>
          <w:ilvl w:val="0"/>
          <w:numId w:val="3"/>
        </w:numPr>
        <w:rPr>
          <w:sz w:val="24"/>
          <w:szCs w:val="24"/>
        </w:rPr>
      </w:pPr>
      <w:r w:rsidRPr="00843002">
        <w:rPr>
          <w:sz w:val="24"/>
          <w:szCs w:val="24"/>
        </w:rPr>
        <w:t>Sollen auch</w:t>
      </w:r>
      <w:r w:rsidR="006F5028" w:rsidRPr="00843002">
        <w:rPr>
          <w:sz w:val="24"/>
          <w:szCs w:val="24"/>
        </w:rPr>
        <w:t xml:space="preserve"> </w:t>
      </w:r>
      <w:r w:rsidR="00CC2B9A" w:rsidRPr="00843002">
        <w:rPr>
          <w:sz w:val="24"/>
          <w:szCs w:val="24"/>
        </w:rPr>
        <w:t xml:space="preserve">sonstige </w:t>
      </w:r>
      <w:r w:rsidRPr="00843002">
        <w:rPr>
          <w:sz w:val="24"/>
          <w:szCs w:val="24"/>
        </w:rPr>
        <w:t xml:space="preserve">BSAG </w:t>
      </w:r>
      <w:r w:rsidR="00CC2B9A" w:rsidRPr="00843002">
        <w:rPr>
          <w:sz w:val="24"/>
          <w:szCs w:val="24"/>
        </w:rPr>
        <w:t>Mitarbeiter irgendwelche Unterlagen einreichen</w:t>
      </w:r>
      <w:r w:rsidRPr="00843002">
        <w:rPr>
          <w:sz w:val="24"/>
          <w:szCs w:val="24"/>
        </w:rPr>
        <w:t xml:space="preserve"> können</w:t>
      </w:r>
      <w:r w:rsidR="00CC2B9A" w:rsidRPr="00843002">
        <w:rPr>
          <w:sz w:val="24"/>
          <w:szCs w:val="24"/>
        </w:rPr>
        <w:t>?</w:t>
      </w:r>
    </w:p>
    <w:p w14:paraId="71B6A199" w14:textId="26527ABA" w:rsidR="00CC2B9A" w:rsidRPr="00843002" w:rsidRDefault="00CC2B9A" w:rsidP="00CC2B9A">
      <w:pPr>
        <w:pStyle w:val="a"/>
        <w:numPr>
          <w:ilvl w:val="0"/>
          <w:numId w:val="0"/>
        </w:numPr>
        <w:ind w:left="720"/>
        <w:rPr>
          <w:i/>
          <w:color w:val="767171" w:themeColor="background2" w:themeShade="80"/>
          <w:sz w:val="24"/>
          <w:szCs w:val="24"/>
        </w:rPr>
      </w:pPr>
      <w:r w:rsidRPr="00843002">
        <w:rPr>
          <w:i/>
          <w:color w:val="767171" w:themeColor="background2" w:themeShade="80"/>
          <w:sz w:val="24"/>
          <w:szCs w:val="24"/>
        </w:rPr>
        <w:t xml:space="preserve">Nein, auch keine Urlaubsanträge </w:t>
      </w:r>
    </w:p>
    <w:p w14:paraId="16BB841B" w14:textId="77777777" w:rsidR="00CC2B9A" w:rsidRPr="00843002" w:rsidRDefault="00D32FAB" w:rsidP="00D32FAB">
      <w:pPr>
        <w:pStyle w:val="a"/>
        <w:numPr>
          <w:ilvl w:val="0"/>
          <w:numId w:val="3"/>
        </w:numPr>
        <w:rPr>
          <w:sz w:val="24"/>
          <w:szCs w:val="24"/>
        </w:rPr>
      </w:pPr>
      <w:r w:rsidRPr="00843002">
        <w:rPr>
          <w:sz w:val="24"/>
          <w:szCs w:val="24"/>
        </w:rPr>
        <w:t>Kann der Gruppenleiter auch ein Fahrer sein?</w:t>
      </w:r>
    </w:p>
    <w:p w14:paraId="336C3B3A" w14:textId="5A28E261" w:rsidR="00CC2B9A" w:rsidRPr="00843002" w:rsidRDefault="00CC2B9A" w:rsidP="00CC2B9A">
      <w:pPr>
        <w:pStyle w:val="a"/>
        <w:numPr>
          <w:ilvl w:val="0"/>
          <w:numId w:val="0"/>
        </w:numPr>
        <w:ind w:left="720"/>
        <w:rPr>
          <w:i/>
          <w:color w:val="767171" w:themeColor="background2" w:themeShade="80"/>
          <w:sz w:val="24"/>
          <w:szCs w:val="24"/>
        </w:rPr>
      </w:pPr>
      <w:r w:rsidRPr="00843002">
        <w:rPr>
          <w:i/>
          <w:color w:val="767171" w:themeColor="background2" w:themeShade="80"/>
          <w:sz w:val="24"/>
          <w:szCs w:val="24"/>
        </w:rPr>
        <w:t>Ja, er bearbeitet in dem Fall seine eigenen Unterlagen.</w:t>
      </w:r>
    </w:p>
    <w:p w14:paraId="77A8C58E" w14:textId="77777777" w:rsidR="00CC2B9A" w:rsidRPr="00843002" w:rsidRDefault="00CC2B9A" w:rsidP="00CC2B9A">
      <w:pPr>
        <w:pStyle w:val="a"/>
        <w:numPr>
          <w:ilvl w:val="0"/>
          <w:numId w:val="3"/>
        </w:numPr>
        <w:rPr>
          <w:sz w:val="24"/>
          <w:szCs w:val="24"/>
        </w:rPr>
      </w:pPr>
      <w:r w:rsidRPr="00843002">
        <w:rPr>
          <w:sz w:val="24"/>
          <w:szCs w:val="24"/>
        </w:rPr>
        <w:t>Welche Unterlagen darf der Gruppenleiter erstellen?</w:t>
      </w:r>
    </w:p>
    <w:p w14:paraId="1FFAE826" w14:textId="74E2FD35" w:rsidR="00CC2B9A" w:rsidRPr="00843002" w:rsidRDefault="00CC2B9A" w:rsidP="00CC2B9A">
      <w:pPr>
        <w:pStyle w:val="a"/>
        <w:numPr>
          <w:ilvl w:val="0"/>
          <w:numId w:val="0"/>
        </w:numPr>
        <w:ind w:left="720"/>
        <w:rPr>
          <w:i/>
          <w:color w:val="767171" w:themeColor="background2" w:themeShade="80"/>
          <w:sz w:val="24"/>
          <w:szCs w:val="24"/>
        </w:rPr>
      </w:pPr>
      <w:r w:rsidRPr="00843002">
        <w:rPr>
          <w:i/>
          <w:color w:val="767171" w:themeColor="background2" w:themeShade="80"/>
          <w:sz w:val="24"/>
          <w:szCs w:val="24"/>
        </w:rPr>
        <w:t>Nur wenn er auch ein Fahrer ist kann er alle Unterlagen einreichen.</w:t>
      </w:r>
    </w:p>
    <w:p w14:paraId="7D52C2E7" w14:textId="32C7BB61" w:rsidR="00D32FAB" w:rsidRPr="00843002" w:rsidRDefault="00D32FAB" w:rsidP="00D32FAB">
      <w:pPr>
        <w:pStyle w:val="a"/>
        <w:numPr>
          <w:ilvl w:val="0"/>
          <w:numId w:val="3"/>
        </w:numPr>
        <w:rPr>
          <w:sz w:val="24"/>
          <w:szCs w:val="24"/>
        </w:rPr>
      </w:pPr>
      <w:r w:rsidRPr="00843002">
        <w:rPr>
          <w:sz w:val="24"/>
          <w:szCs w:val="24"/>
        </w:rPr>
        <w:t>Was macht der Gruppenleiter mit den eingesendeten Unterlagen?</w:t>
      </w:r>
    </w:p>
    <w:p w14:paraId="4895B6DD" w14:textId="04577B9A" w:rsidR="00C62F5D" w:rsidRPr="00843002" w:rsidRDefault="00C62F5D" w:rsidP="00C62F5D">
      <w:pPr>
        <w:pStyle w:val="a"/>
        <w:numPr>
          <w:ilvl w:val="0"/>
          <w:numId w:val="0"/>
        </w:numPr>
        <w:ind w:left="720"/>
        <w:rPr>
          <w:i/>
          <w:color w:val="767171" w:themeColor="background2" w:themeShade="80"/>
          <w:sz w:val="24"/>
          <w:szCs w:val="24"/>
        </w:rPr>
      </w:pPr>
      <w:r w:rsidRPr="00843002">
        <w:rPr>
          <w:i/>
          <w:color w:val="767171" w:themeColor="background2" w:themeShade="80"/>
          <w:sz w:val="24"/>
          <w:szCs w:val="24"/>
        </w:rPr>
        <w:t>Je nach der Unterlage</w:t>
      </w:r>
      <w:r w:rsidR="00D200F9" w:rsidRPr="00843002">
        <w:rPr>
          <w:i/>
          <w:color w:val="767171" w:themeColor="background2" w:themeShade="80"/>
          <w:sz w:val="24"/>
          <w:szCs w:val="24"/>
        </w:rPr>
        <w:t>n</w:t>
      </w:r>
      <w:r w:rsidRPr="00843002">
        <w:rPr>
          <w:i/>
          <w:color w:val="767171" w:themeColor="background2" w:themeShade="80"/>
          <w:sz w:val="24"/>
          <w:szCs w:val="24"/>
        </w:rPr>
        <w:t>art:</w:t>
      </w:r>
    </w:p>
    <w:p w14:paraId="1B8586E5" w14:textId="77777777" w:rsidR="00526B1A" w:rsidRPr="00843002" w:rsidRDefault="00526B1A" w:rsidP="00C62F5D">
      <w:pPr>
        <w:pStyle w:val="a"/>
        <w:numPr>
          <w:ilvl w:val="0"/>
          <w:numId w:val="5"/>
        </w:numPr>
        <w:rPr>
          <w:i/>
          <w:color w:val="767171" w:themeColor="background2" w:themeShade="80"/>
          <w:sz w:val="24"/>
          <w:szCs w:val="24"/>
        </w:rPr>
      </w:pPr>
      <w:r w:rsidRPr="00843002">
        <w:rPr>
          <w:i/>
          <w:color w:val="767171" w:themeColor="background2" w:themeShade="80"/>
          <w:sz w:val="24"/>
          <w:szCs w:val="24"/>
        </w:rPr>
        <w:t>Weiterleiten.</w:t>
      </w:r>
      <w:r w:rsidR="00D200F9" w:rsidRPr="00843002">
        <w:rPr>
          <w:i/>
          <w:color w:val="767171" w:themeColor="background2" w:themeShade="80"/>
          <w:sz w:val="24"/>
          <w:szCs w:val="24"/>
        </w:rPr>
        <w:t xml:space="preserve"> </w:t>
      </w:r>
      <w:r w:rsidR="00C62F5D" w:rsidRPr="00843002">
        <w:rPr>
          <w:i/>
          <w:color w:val="767171" w:themeColor="background2" w:themeShade="80"/>
          <w:sz w:val="24"/>
          <w:szCs w:val="24"/>
        </w:rPr>
        <w:t xml:space="preserve">Es muss </w:t>
      </w:r>
      <w:r w:rsidR="00D200F9" w:rsidRPr="00843002">
        <w:rPr>
          <w:i/>
          <w:color w:val="767171" w:themeColor="background2" w:themeShade="80"/>
          <w:sz w:val="24"/>
          <w:szCs w:val="24"/>
        </w:rPr>
        <w:t>die</w:t>
      </w:r>
      <w:r w:rsidR="00C62F5D" w:rsidRPr="00843002">
        <w:rPr>
          <w:i/>
          <w:color w:val="767171" w:themeColor="background2" w:themeShade="80"/>
          <w:sz w:val="24"/>
          <w:szCs w:val="24"/>
        </w:rPr>
        <w:t xml:space="preserve"> Möglichkeit geben die Unterlagen</w:t>
      </w:r>
      <w:r w:rsidR="00D200F9" w:rsidRPr="00843002">
        <w:rPr>
          <w:i/>
          <w:color w:val="767171" w:themeColor="background2" w:themeShade="80"/>
          <w:sz w:val="24"/>
          <w:szCs w:val="24"/>
        </w:rPr>
        <w:t xml:space="preserve"> weiter zu leiten</w:t>
      </w:r>
      <w:r w:rsidRPr="00843002">
        <w:rPr>
          <w:i/>
          <w:color w:val="767171" w:themeColor="background2" w:themeShade="80"/>
          <w:sz w:val="24"/>
          <w:szCs w:val="24"/>
        </w:rPr>
        <w:t xml:space="preserve">. </w:t>
      </w:r>
    </w:p>
    <w:p w14:paraId="214C0823" w14:textId="77777777" w:rsidR="00526B1A" w:rsidRPr="00843002" w:rsidRDefault="00526B1A" w:rsidP="00526B1A">
      <w:pPr>
        <w:pStyle w:val="a"/>
        <w:numPr>
          <w:ilvl w:val="0"/>
          <w:numId w:val="0"/>
        </w:numPr>
        <w:ind w:left="1080"/>
        <w:rPr>
          <w:i/>
          <w:color w:val="767171" w:themeColor="background2" w:themeShade="80"/>
          <w:sz w:val="24"/>
          <w:szCs w:val="24"/>
        </w:rPr>
      </w:pPr>
      <w:r w:rsidRPr="00843002">
        <w:rPr>
          <w:i/>
          <w:color w:val="767171" w:themeColor="background2" w:themeShade="80"/>
          <w:sz w:val="24"/>
          <w:szCs w:val="24"/>
        </w:rPr>
        <w:t>Vorschläge:</w:t>
      </w:r>
      <w:r w:rsidR="00C62F5D" w:rsidRPr="00843002">
        <w:rPr>
          <w:i/>
          <w:color w:val="767171" w:themeColor="background2" w:themeShade="80"/>
          <w:sz w:val="24"/>
          <w:szCs w:val="24"/>
        </w:rPr>
        <w:t xml:space="preserve"> </w:t>
      </w:r>
    </w:p>
    <w:p w14:paraId="56EC80AE" w14:textId="1889AD53" w:rsidR="00526B1A" w:rsidRPr="00843002" w:rsidRDefault="00526B1A" w:rsidP="00526B1A">
      <w:pPr>
        <w:pStyle w:val="a"/>
        <w:numPr>
          <w:ilvl w:val="0"/>
          <w:numId w:val="0"/>
        </w:numPr>
        <w:ind w:left="1080"/>
        <w:rPr>
          <w:i/>
          <w:color w:val="767171" w:themeColor="background2" w:themeShade="80"/>
          <w:sz w:val="24"/>
          <w:szCs w:val="24"/>
        </w:rPr>
      </w:pPr>
      <w:bookmarkStart w:id="0" w:name="_GoBack"/>
      <w:bookmarkEnd w:id="0"/>
      <w:r w:rsidRPr="00843002">
        <w:rPr>
          <w:i/>
          <w:color w:val="767171" w:themeColor="background2" w:themeShade="80"/>
          <w:sz w:val="24"/>
          <w:szCs w:val="24"/>
        </w:rPr>
        <w:t>A</w:t>
      </w:r>
      <w:r w:rsidR="00C62F5D" w:rsidRPr="00843002">
        <w:rPr>
          <w:i/>
          <w:color w:val="767171" w:themeColor="background2" w:themeShade="80"/>
          <w:sz w:val="24"/>
          <w:szCs w:val="24"/>
        </w:rPr>
        <w:t xml:space="preserve">ls PDF </w:t>
      </w:r>
      <w:r w:rsidR="00D200F9" w:rsidRPr="00843002">
        <w:rPr>
          <w:i/>
          <w:color w:val="767171" w:themeColor="background2" w:themeShade="80"/>
          <w:sz w:val="24"/>
          <w:szCs w:val="24"/>
        </w:rPr>
        <w:t xml:space="preserve">zu </w:t>
      </w:r>
      <w:r w:rsidR="00C62F5D" w:rsidRPr="00843002">
        <w:rPr>
          <w:i/>
          <w:color w:val="767171" w:themeColor="background2" w:themeShade="80"/>
          <w:sz w:val="24"/>
          <w:szCs w:val="24"/>
        </w:rPr>
        <w:t xml:space="preserve">exportieren, um diese </w:t>
      </w:r>
      <w:r w:rsidR="00D200F9" w:rsidRPr="00843002">
        <w:rPr>
          <w:i/>
          <w:color w:val="767171" w:themeColor="background2" w:themeShade="80"/>
          <w:sz w:val="24"/>
          <w:szCs w:val="24"/>
        </w:rPr>
        <w:t>per E-Mail</w:t>
      </w:r>
      <w:r w:rsidRPr="00843002">
        <w:rPr>
          <w:i/>
          <w:color w:val="767171" w:themeColor="background2" w:themeShade="80"/>
          <w:sz w:val="24"/>
          <w:szCs w:val="24"/>
        </w:rPr>
        <w:t xml:space="preserve"> weiter</w:t>
      </w:r>
      <w:r w:rsidR="00D200F9" w:rsidRPr="00843002">
        <w:rPr>
          <w:i/>
          <w:color w:val="767171" w:themeColor="background2" w:themeShade="80"/>
          <w:sz w:val="24"/>
          <w:szCs w:val="24"/>
        </w:rPr>
        <w:t xml:space="preserve"> </w:t>
      </w:r>
      <w:r w:rsidR="00C62F5D" w:rsidRPr="00843002">
        <w:rPr>
          <w:i/>
          <w:color w:val="767171" w:themeColor="background2" w:themeShade="80"/>
          <w:sz w:val="24"/>
          <w:szCs w:val="24"/>
        </w:rPr>
        <w:t>zu leiten</w:t>
      </w:r>
      <w:r w:rsidRPr="00843002">
        <w:rPr>
          <w:i/>
          <w:color w:val="767171" w:themeColor="background2" w:themeShade="80"/>
          <w:sz w:val="24"/>
          <w:szCs w:val="24"/>
        </w:rPr>
        <w:t>.</w:t>
      </w:r>
      <w:r w:rsidR="00D200F9" w:rsidRPr="00843002">
        <w:rPr>
          <w:i/>
          <w:color w:val="767171" w:themeColor="background2" w:themeShade="80"/>
          <w:sz w:val="24"/>
          <w:szCs w:val="24"/>
        </w:rPr>
        <w:t xml:space="preserve"> </w:t>
      </w:r>
    </w:p>
    <w:p w14:paraId="4318D583" w14:textId="4E6D5917" w:rsidR="00CC2B9A" w:rsidRPr="00843002" w:rsidRDefault="00D200F9" w:rsidP="00526B1A">
      <w:pPr>
        <w:pStyle w:val="a"/>
        <w:numPr>
          <w:ilvl w:val="0"/>
          <w:numId w:val="0"/>
        </w:numPr>
        <w:ind w:left="1080"/>
        <w:rPr>
          <w:i/>
          <w:color w:val="767171" w:themeColor="background2" w:themeShade="80"/>
          <w:sz w:val="24"/>
          <w:szCs w:val="24"/>
        </w:rPr>
      </w:pPr>
      <w:r w:rsidRPr="00843002">
        <w:rPr>
          <w:i/>
          <w:color w:val="767171" w:themeColor="background2" w:themeShade="80"/>
          <w:sz w:val="24"/>
          <w:szCs w:val="24"/>
        </w:rPr>
        <w:t xml:space="preserve">Weiterleitung </w:t>
      </w:r>
      <w:r w:rsidR="00526B1A" w:rsidRPr="00843002">
        <w:rPr>
          <w:i/>
          <w:color w:val="767171" w:themeColor="background2" w:themeShade="80"/>
          <w:sz w:val="24"/>
          <w:szCs w:val="24"/>
        </w:rPr>
        <w:t>als Funktion</w:t>
      </w:r>
      <w:r w:rsidRPr="00843002">
        <w:rPr>
          <w:i/>
          <w:color w:val="767171" w:themeColor="background2" w:themeShade="80"/>
          <w:sz w:val="24"/>
          <w:szCs w:val="24"/>
        </w:rPr>
        <w:t xml:space="preserve"> in d</w:t>
      </w:r>
      <w:r w:rsidR="00526B1A" w:rsidRPr="00843002">
        <w:rPr>
          <w:i/>
          <w:color w:val="767171" w:themeColor="background2" w:themeShade="80"/>
          <w:sz w:val="24"/>
          <w:szCs w:val="24"/>
        </w:rPr>
        <w:t>er Anwendung implementieren.</w:t>
      </w:r>
    </w:p>
    <w:p w14:paraId="1EEE5F3C" w14:textId="4F8E926B" w:rsidR="00C62F5D" w:rsidRPr="00843002" w:rsidRDefault="00C62F5D" w:rsidP="00C62F5D">
      <w:pPr>
        <w:pStyle w:val="a"/>
        <w:numPr>
          <w:ilvl w:val="0"/>
          <w:numId w:val="5"/>
        </w:numPr>
        <w:rPr>
          <w:i/>
          <w:color w:val="767171" w:themeColor="background2" w:themeShade="80"/>
          <w:sz w:val="24"/>
          <w:szCs w:val="24"/>
        </w:rPr>
      </w:pPr>
      <w:r w:rsidRPr="00843002">
        <w:rPr>
          <w:i/>
          <w:color w:val="767171" w:themeColor="background2" w:themeShade="80"/>
          <w:sz w:val="24"/>
          <w:szCs w:val="24"/>
        </w:rPr>
        <w:t>Selber bearbeitet (Urlaubsanträge)</w:t>
      </w:r>
    </w:p>
    <w:p w14:paraId="46918EDA" w14:textId="148FF01C" w:rsidR="00C62F5D" w:rsidRPr="00843002" w:rsidRDefault="00D32FAB" w:rsidP="00034529">
      <w:pPr>
        <w:pStyle w:val="a"/>
        <w:numPr>
          <w:ilvl w:val="0"/>
          <w:numId w:val="3"/>
        </w:numPr>
        <w:rPr>
          <w:i/>
          <w:color w:val="767171" w:themeColor="background2" w:themeShade="80"/>
          <w:sz w:val="24"/>
          <w:szCs w:val="24"/>
        </w:rPr>
      </w:pPr>
      <w:r w:rsidRPr="00843002">
        <w:rPr>
          <w:sz w:val="24"/>
          <w:szCs w:val="24"/>
        </w:rPr>
        <w:t>Soll der Fahrer die eingereichte</w:t>
      </w:r>
      <w:r w:rsidR="006F5028" w:rsidRPr="00843002">
        <w:rPr>
          <w:sz w:val="24"/>
          <w:szCs w:val="24"/>
        </w:rPr>
        <w:t>n</w:t>
      </w:r>
      <w:r w:rsidRPr="00843002">
        <w:rPr>
          <w:sz w:val="24"/>
          <w:szCs w:val="24"/>
        </w:rPr>
        <w:t xml:space="preserve"> Unterlagen löschen</w:t>
      </w:r>
      <w:r w:rsidR="00034529" w:rsidRPr="00843002">
        <w:rPr>
          <w:sz w:val="24"/>
          <w:szCs w:val="24"/>
        </w:rPr>
        <w:t xml:space="preserve"> / bearbeiten</w:t>
      </w:r>
      <w:r w:rsidRPr="00843002">
        <w:rPr>
          <w:sz w:val="24"/>
          <w:szCs w:val="24"/>
        </w:rPr>
        <w:t xml:space="preserve"> können?</w:t>
      </w:r>
      <w:r w:rsidR="00034529" w:rsidRPr="00843002">
        <w:rPr>
          <w:i/>
          <w:color w:val="767171" w:themeColor="background2" w:themeShade="80"/>
          <w:sz w:val="24"/>
          <w:szCs w:val="24"/>
        </w:rPr>
        <w:t xml:space="preserve"> </w:t>
      </w:r>
    </w:p>
    <w:p w14:paraId="0735E456" w14:textId="77777777" w:rsidR="00034529" w:rsidRPr="00843002" w:rsidRDefault="00034529" w:rsidP="00034529">
      <w:pPr>
        <w:pStyle w:val="a"/>
        <w:numPr>
          <w:ilvl w:val="0"/>
          <w:numId w:val="0"/>
        </w:numPr>
        <w:ind w:left="720"/>
        <w:rPr>
          <w:i/>
          <w:color w:val="767171" w:themeColor="background2" w:themeShade="80"/>
          <w:sz w:val="24"/>
          <w:szCs w:val="24"/>
        </w:rPr>
      </w:pPr>
      <w:r w:rsidRPr="00843002">
        <w:rPr>
          <w:i/>
          <w:color w:val="767171" w:themeColor="background2" w:themeShade="80"/>
          <w:sz w:val="24"/>
          <w:szCs w:val="24"/>
        </w:rPr>
        <w:t>Ja, solange diese nicht von dem Gruppenleiter bearbeitet wurden.</w:t>
      </w:r>
    </w:p>
    <w:p w14:paraId="00C338DD" w14:textId="77777777" w:rsidR="00B10399" w:rsidRPr="00843002" w:rsidRDefault="00034529" w:rsidP="00034529">
      <w:pPr>
        <w:pStyle w:val="a"/>
        <w:numPr>
          <w:ilvl w:val="0"/>
          <w:numId w:val="0"/>
        </w:numPr>
        <w:ind w:left="720"/>
        <w:rPr>
          <w:i/>
          <w:color w:val="767171" w:themeColor="background2" w:themeShade="80"/>
          <w:sz w:val="24"/>
          <w:szCs w:val="24"/>
        </w:rPr>
      </w:pPr>
      <w:r w:rsidRPr="00843002">
        <w:rPr>
          <w:i/>
          <w:color w:val="767171" w:themeColor="background2" w:themeShade="80"/>
          <w:sz w:val="24"/>
          <w:szCs w:val="24"/>
        </w:rPr>
        <w:t xml:space="preserve">Vorschlag: </w:t>
      </w:r>
    </w:p>
    <w:p w14:paraId="129B84DF" w14:textId="5C692471" w:rsidR="00034529" w:rsidRPr="00843002" w:rsidRDefault="00034529" w:rsidP="00034529">
      <w:pPr>
        <w:pStyle w:val="a"/>
        <w:numPr>
          <w:ilvl w:val="0"/>
          <w:numId w:val="0"/>
        </w:numPr>
        <w:ind w:left="720"/>
        <w:rPr>
          <w:sz w:val="24"/>
          <w:szCs w:val="24"/>
        </w:rPr>
      </w:pPr>
      <w:r w:rsidRPr="00843002">
        <w:rPr>
          <w:i/>
          <w:color w:val="767171" w:themeColor="background2" w:themeShade="80"/>
          <w:sz w:val="24"/>
          <w:szCs w:val="24"/>
        </w:rPr>
        <w:t xml:space="preserve">Status / Kennzeichen </w:t>
      </w:r>
      <w:r w:rsidR="00B10399" w:rsidRPr="00843002">
        <w:rPr>
          <w:i/>
          <w:color w:val="767171" w:themeColor="background2" w:themeShade="80"/>
          <w:sz w:val="24"/>
          <w:szCs w:val="24"/>
        </w:rPr>
        <w:t xml:space="preserve">zu </w:t>
      </w:r>
      <w:r w:rsidRPr="00843002">
        <w:rPr>
          <w:i/>
          <w:color w:val="767171" w:themeColor="background2" w:themeShade="80"/>
          <w:sz w:val="24"/>
          <w:szCs w:val="24"/>
        </w:rPr>
        <w:t>setzen</w:t>
      </w:r>
      <w:r w:rsidR="00B10399" w:rsidRPr="00843002">
        <w:rPr>
          <w:i/>
          <w:color w:val="767171" w:themeColor="background2" w:themeShade="80"/>
          <w:sz w:val="24"/>
          <w:szCs w:val="24"/>
        </w:rPr>
        <w:t>, damit die Fahrer abgearbeiteten Unterlagen erkennen könnten und diese nicht mehr bearbeitbar wären</w:t>
      </w:r>
    </w:p>
    <w:p w14:paraId="0C61CCA5" w14:textId="61022671" w:rsidR="00D32FAB" w:rsidRPr="00843002" w:rsidRDefault="00D32FAB" w:rsidP="00D32FAB">
      <w:pPr>
        <w:pStyle w:val="a"/>
        <w:numPr>
          <w:ilvl w:val="0"/>
          <w:numId w:val="3"/>
        </w:numPr>
        <w:rPr>
          <w:sz w:val="24"/>
          <w:szCs w:val="24"/>
        </w:rPr>
      </w:pPr>
      <w:r w:rsidRPr="00843002">
        <w:rPr>
          <w:sz w:val="24"/>
          <w:szCs w:val="24"/>
        </w:rPr>
        <w:t>Soll der Fahrer bei Urlaubsantrag eine Bewilligung sehen?</w:t>
      </w:r>
    </w:p>
    <w:p w14:paraId="0D76AE4E" w14:textId="0ADB1DEB" w:rsidR="00C62F5D" w:rsidRPr="00843002" w:rsidRDefault="00C62F5D" w:rsidP="00C62F5D">
      <w:pPr>
        <w:pStyle w:val="a"/>
        <w:numPr>
          <w:ilvl w:val="0"/>
          <w:numId w:val="0"/>
        </w:numPr>
        <w:ind w:left="720"/>
        <w:rPr>
          <w:i/>
          <w:color w:val="767171" w:themeColor="background2" w:themeShade="80"/>
          <w:sz w:val="24"/>
          <w:szCs w:val="24"/>
        </w:rPr>
      </w:pPr>
      <w:r w:rsidRPr="00843002">
        <w:rPr>
          <w:i/>
          <w:color w:val="767171" w:themeColor="background2" w:themeShade="80"/>
          <w:sz w:val="24"/>
          <w:szCs w:val="24"/>
        </w:rPr>
        <w:t>Nein, diese wird in Trapez angezeigt.</w:t>
      </w:r>
    </w:p>
    <w:p w14:paraId="24E42F95" w14:textId="2A89A98C" w:rsidR="00D32FAB" w:rsidRPr="00843002" w:rsidRDefault="00D32FAB" w:rsidP="00D32FAB">
      <w:pPr>
        <w:pStyle w:val="a"/>
        <w:numPr>
          <w:ilvl w:val="0"/>
          <w:numId w:val="3"/>
        </w:numPr>
        <w:rPr>
          <w:sz w:val="24"/>
          <w:szCs w:val="24"/>
        </w:rPr>
      </w:pPr>
      <w:r w:rsidRPr="00843002">
        <w:rPr>
          <w:sz w:val="24"/>
          <w:szCs w:val="24"/>
        </w:rPr>
        <w:t>Wie lange sollen die Unterlagen gespeichert werden?</w:t>
      </w:r>
    </w:p>
    <w:p w14:paraId="13178A07" w14:textId="511726E3" w:rsidR="00C62F5D" w:rsidRPr="00843002" w:rsidRDefault="00C62F5D" w:rsidP="00C62F5D">
      <w:pPr>
        <w:pStyle w:val="a"/>
        <w:numPr>
          <w:ilvl w:val="0"/>
          <w:numId w:val="0"/>
        </w:numPr>
        <w:ind w:left="720"/>
        <w:rPr>
          <w:i/>
          <w:color w:val="767171" w:themeColor="background2" w:themeShade="80"/>
          <w:sz w:val="24"/>
          <w:szCs w:val="24"/>
        </w:rPr>
      </w:pPr>
      <w:r w:rsidRPr="00843002">
        <w:rPr>
          <w:i/>
          <w:color w:val="767171" w:themeColor="background2" w:themeShade="80"/>
          <w:sz w:val="24"/>
          <w:szCs w:val="24"/>
        </w:rPr>
        <w:t>Das soll Gruppenleiter entscheiden können. Vorschlag: Filtermöglichkeit (nach Tag / Woche / Monat / Jahr)</w:t>
      </w:r>
    </w:p>
    <w:p w14:paraId="70FB2395" w14:textId="6D90FAEB" w:rsidR="00034529" w:rsidRPr="00843002" w:rsidRDefault="00034529" w:rsidP="00C62F5D">
      <w:pPr>
        <w:pStyle w:val="a"/>
        <w:numPr>
          <w:ilvl w:val="0"/>
          <w:numId w:val="0"/>
        </w:numPr>
        <w:ind w:left="720"/>
        <w:rPr>
          <w:i/>
          <w:color w:val="767171" w:themeColor="background2" w:themeShade="80"/>
          <w:sz w:val="24"/>
          <w:szCs w:val="24"/>
        </w:rPr>
      </w:pPr>
      <w:r w:rsidRPr="00843002">
        <w:rPr>
          <w:i/>
          <w:color w:val="767171" w:themeColor="background2" w:themeShade="80"/>
          <w:sz w:val="24"/>
          <w:szCs w:val="24"/>
        </w:rPr>
        <w:t>Der Gruppenleiter soll aber die Möglichkeit habe die Eingereichten unterlagen löschen, auch aus dem System.</w:t>
      </w:r>
    </w:p>
    <w:p w14:paraId="2163C5AB" w14:textId="3D01EC5A" w:rsidR="003B0FAF" w:rsidRPr="00843002" w:rsidRDefault="003B0FAF" w:rsidP="003B0FAF">
      <w:pPr>
        <w:pStyle w:val="a"/>
        <w:numPr>
          <w:ilvl w:val="0"/>
          <w:numId w:val="3"/>
        </w:numPr>
        <w:rPr>
          <w:sz w:val="24"/>
          <w:szCs w:val="24"/>
        </w:rPr>
      </w:pPr>
      <w:r w:rsidRPr="00843002">
        <w:rPr>
          <w:sz w:val="24"/>
          <w:szCs w:val="24"/>
        </w:rPr>
        <w:t xml:space="preserve">Wagenlaufkarte:  Die </w:t>
      </w:r>
      <w:r w:rsidR="004C7966" w:rsidRPr="00843002">
        <w:rPr>
          <w:sz w:val="24"/>
          <w:szCs w:val="24"/>
        </w:rPr>
        <w:t>ist mit einem Fahrzeug verknüpft</w:t>
      </w:r>
      <w:r w:rsidR="000D55F7" w:rsidRPr="00843002">
        <w:rPr>
          <w:sz w:val="24"/>
          <w:szCs w:val="24"/>
        </w:rPr>
        <w:t xml:space="preserve">. Mehrere Mitarbeiter tragen Infos ein. Sollen die Fahrer die von anderen eingetragenen Infos sehen? </w:t>
      </w:r>
      <w:r w:rsidR="008B196D" w:rsidRPr="00843002">
        <w:rPr>
          <w:sz w:val="24"/>
          <w:szCs w:val="24"/>
        </w:rPr>
        <w:t>An wen wird dann diese eingereicht?</w:t>
      </w:r>
    </w:p>
    <w:p w14:paraId="79A632F9" w14:textId="0DE75CE1" w:rsidR="003B0FAF" w:rsidRPr="00843002" w:rsidRDefault="00D442D2" w:rsidP="00D442D2">
      <w:pPr>
        <w:pStyle w:val="a"/>
        <w:numPr>
          <w:ilvl w:val="0"/>
          <w:numId w:val="0"/>
        </w:numPr>
        <w:ind w:left="720"/>
        <w:rPr>
          <w:i/>
          <w:color w:val="767171" w:themeColor="background2" w:themeShade="80"/>
          <w:sz w:val="24"/>
          <w:szCs w:val="24"/>
        </w:rPr>
      </w:pPr>
      <w:r w:rsidRPr="00843002">
        <w:rPr>
          <w:i/>
          <w:color w:val="767171" w:themeColor="background2" w:themeShade="80"/>
          <w:sz w:val="24"/>
          <w:szCs w:val="24"/>
        </w:rPr>
        <w:t>Diese Frage konnte erstmals nicht beantwortet werden</w:t>
      </w:r>
      <w:r w:rsidR="00881406" w:rsidRPr="00843002">
        <w:rPr>
          <w:i/>
          <w:color w:val="767171" w:themeColor="background2" w:themeShade="80"/>
          <w:sz w:val="24"/>
          <w:szCs w:val="24"/>
        </w:rPr>
        <w:t>, denn die muss noch geklärt werden</w:t>
      </w:r>
      <w:r w:rsidRPr="00843002">
        <w:rPr>
          <w:i/>
          <w:color w:val="767171" w:themeColor="background2" w:themeShade="80"/>
          <w:sz w:val="24"/>
          <w:szCs w:val="24"/>
        </w:rPr>
        <w:t xml:space="preserve">. Die Antwort kommt per E-Mail, nachdem es geklärt ist. </w:t>
      </w:r>
    </w:p>
    <w:p w14:paraId="4FE0ED35" w14:textId="77777777" w:rsidR="003B0FAF" w:rsidRPr="007866DE" w:rsidRDefault="003B0FAF" w:rsidP="00C62F5D">
      <w:pPr>
        <w:pStyle w:val="a"/>
        <w:numPr>
          <w:ilvl w:val="0"/>
          <w:numId w:val="0"/>
        </w:numPr>
        <w:ind w:left="720"/>
        <w:rPr>
          <w:i/>
          <w:color w:val="767171" w:themeColor="background2" w:themeShade="80"/>
        </w:rPr>
      </w:pPr>
    </w:p>
    <w:p w14:paraId="2FCDB679" w14:textId="77777777" w:rsidR="00D32FAB" w:rsidRPr="00D32FAB" w:rsidRDefault="00D32FAB" w:rsidP="00D32FAB">
      <w:pPr>
        <w:rPr>
          <w:lang w:val="ru-RU"/>
        </w:rPr>
      </w:pPr>
    </w:p>
    <w:sectPr w:rsidR="00D32FAB" w:rsidRPr="00D32FAB" w:rsidSect="00DC63C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7320A" w14:textId="77777777" w:rsidR="00B10399" w:rsidRDefault="00B10399" w:rsidP="00F54DCD">
      <w:pPr>
        <w:spacing w:after="0" w:line="240" w:lineRule="auto"/>
      </w:pPr>
      <w:r>
        <w:separator/>
      </w:r>
    </w:p>
  </w:endnote>
  <w:endnote w:type="continuationSeparator" w:id="0">
    <w:p w14:paraId="757E04D3" w14:textId="77777777" w:rsidR="00B10399" w:rsidRDefault="00B10399" w:rsidP="00F5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119800"/>
      <w:docPartObj>
        <w:docPartGallery w:val="Page Numbers (Bottom of Page)"/>
        <w:docPartUnique/>
      </w:docPartObj>
    </w:sdtPr>
    <w:sdtContent>
      <w:sdt>
        <w:sdtPr>
          <w:id w:val="-387106411"/>
          <w:docPartObj>
            <w:docPartGallery w:val="Page Numbers (Top of Page)"/>
            <w:docPartUnique/>
          </w:docPartObj>
        </w:sdtPr>
        <w:sdtContent>
          <w:sdt>
            <w:sdtPr>
              <w:id w:val="108588735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-330524003"/>
                  <w:docPartObj>
                    <w:docPartGallery w:val="Page Numbers (Top of Page)"/>
                    <w:docPartUnique/>
                  </w:docPartObj>
                </w:sdtPr>
                <w:sdtContent>
                  <w:p w14:paraId="3EAFFD4A" w14:textId="6D26FB3D" w:rsidR="00B10399" w:rsidRDefault="00B10399" w:rsidP="00471CD9">
                    <w:pPr>
                      <w:pStyle w:val="a6"/>
                      <w:pBdr>
                        <w:top w:val="single" w:sz="4" w:space="1" w:color="auto"/>
                      </w:pBdr>
                    </w:pPr>
                    <w:r>
                      <w:t xml:space="preserve">Projekt: Schwarzes Brett für BSAG-Fahrer </w:t>
                    </w:r>
                    <w:r>
                      <w:ptab w:relativeTo="margin" w:alignment="right" w:leader="none"/>
                    </w:r>
                    <w:r>
                      <w:t xml:space="preserve">Seite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 w:rsidRPr="00B45677">
                      <w:rPr>
                        <w:b/>
                        <w:bCs/>
                      </w:rPr>
                      <w:instrText>PAGE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</w:rPr>
                      <w:t>2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  <w:r>
                      <w:t xml:space="preserve"> von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 w:rsidRPr="00DC63C5">
                      <w:rPr>
                        <w:b/>
                        <w:bCs/>
                      </w:rPr>
                      <w:instrText>NUMPAGES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</w:rPr>
                      <w:t>2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44446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sdt>
            <w:sdtPr>
              <w:id w:val="-200079410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-1054533225"/>
                  <w:docPartObj>
                    <w:docPartGallery w:val="Page Numbers (Top of Page)"/>
                    <w:docPartUnique/>
                  </w:docPartObj>
                </w:sdtPr>
                <w:sdtContent>
                  <w:p w14:paraId="76A2A26C" w14:textId="1D988CA1" w:rsidR="00B10399" w:rsidRDefault="00B10399" w:rsidP="00471CD9">
                    <w:pPr>
                      <w:pStyle w:val="a6"/>
                      <w:pBdr>
                        <w:top w:val="single" w:sz="4" w:space="1" w:color="auto"/>
                      </w:pBdr>
                    </w:pPr>
                    <w:r>
                      <w:t xml:space="preserve">Projekt: Schwarzes Brett für BSAG-Fahrer </w:t>
                    </w:r>
                    <w:r>
                      <w:ptab w:relativeTo="margin" w:alignment="right" w:leader="none"/>
                    </w:r>
                    <w:r>
                      <w:t xml:space="preserve">Seite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 w:rsidRPr="00B45677">
                      <w:rPr>
                        <w:b/>
                        <w:bCs/>
                      </w:rPr>
                      <w:instrText>PAGE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 w:rsidR="00843002">
                      <w:rPr>
                        <w:b/>
                        <w:bCs/>
                        <w:noProof/>
                      </w:rPr>
                      <w:t>1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  <w:r>
                      <w:t xml:space="preserve"> von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 w:rsidRPr="00DC63C5">
                      <w:rPr>
                        <w:b/>
                        <w:bCs/>
                      </w:rPr>
                      <w:instrText>NUMPAGES</w:instrTex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 w:rsidR="00843002">
                      <w:rPr>
                        <w:b/>
                        <w:bCs/>
                        <w:noProof/>
                      </w:rPr>
                      <w:t>1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466F9A" w14:textId="77777777" w:rsidR="00B10399" w:rsidRDefault="00B10399" w:rsidP="00F54DCD">
      <w:pPr>
        <w:spacing w:after="0" w:line="240" w:lineRule="auto"/>
      </w:pPr>
      <w:r>
        <w:separator/>
      </w:r>
    </w:p>
  </w:footnote>
  <w:footnote w:type="continuationSeparator" w:id="0">
    <w:p w14:paraId="46CB3824" w14:textId="77777777" w:rsidR="00B10399" w:rsidRDefault="00B10399" w:rsidP="00F5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3FEAB" w14:textId="3EE9F9EC" w:rsidR="00B10399" w:rsidRDefault="00B10399" w:rsidP="00F04E5F">
    <w:pPr>
      <w:pStyle w:val="a4"/>
      <w:jc w:val="right"/>
    </w:pPr>
    <w:r>
      <w:t xml:space="preserve">Fragenkatalog 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CE9C3" w14:textId="3A24FC40" w:rsidR="00B10399" w:rsidRDefault="00B10399" w:rsidP="0081198A">
    <w:pPr>
      <w:pStyle w:val="a4"/>
      <w:jc w:val="right"/>
    </w:pPr>
    <w:r>
      <w:t>24.04.2018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66479"/>
    <w:multiLevelType w:val="hybridMultilevel"/>
    <w:tmpl w:val="A2C01B22"/>
    <w:lvl w:ilvl="0" w:tplc="352C41F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A472A"/>
    <w:multiLevelType w:val="multilevel"/>
    <w:tmpl w:val="27D2F85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4DE877E6"/>
    <w:multiLevelType w:val="multilevel"/>
    <w:tmpl w:val="27D2F85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546E5A48"/>
    <w:multiLevelType w:val="hybridMultilevel"/>
    <w:tmpl w:val="ED78BA9E"/>
    <w:lvl w:ilvl="0" w:tplc="A48E80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D827FF"/>
    <w:multiLevelType w:val="hybridMultilevel"/>
    <w:tmpl w:val="ADFAC8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linkStyl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872"/>
    <w:rsid w:val="000038FF"/>
    <w:rsid w:val="00004142"/>
    <w:rsid w:val="0001134A"/>
    <w:rsid w:val="0001426F"/>
    <w:rsid w:val="00014683"/>
    <w:rsid w:val="00020B7F"/>
    <w:rsid w:val="00025FDA"/>
    <w:rsid w:val="000300A4"/>
    <w:rsid w:val="0003436B"/>
    <w:rsid w:val="00034529"/>
    <w:rsid w:val="00034825"/>
    <w:rsid w:val="0003586F"/>
    <w:rsid w:val="0003716E"/>
    <w:rsid w:val="00041B57"/>
    <w:rsid w:val="00042EF0"/>
    <w:rsid w:val="00044FE9"/>
    <w:rsid w:val="000477A3"/>
    <w:rsid w:val="00050EC9"/>
    <w:rsid w:val="00051D5E"/>
    <w:rsid w:val="00056442"/>
    <w:rsid w:val="00056B97"/>
    <w:rsid w:val="00060C28"/>
    <w:rsid w:val="00061D7B"/>
    <w:rsid w:val="00062988"/>
    <w:rsid w:val="00071C42"/>
    <w:rsid w:val="00072C5A"/>
    <w:rsid w:val="00073251"/>
    <w:rsid w:val="0007689B"/>
    <w:rsid w:val="00087500"/>
    <w:rsid w:val="000961A9"/>
    <w:rsid w:val="000A031F"/>
    <w:rsid w:val="000A30D3"/>
    <w:rsid w:val="000A3431"/>
    <w:rsid w:val="000A79D5"/>
    <w:rsid w:val="000B1253"/>
    <w:rsid w:val="000B1297"/>
    <w:rsid w:val="000B6D89"/>
    <w:rsid w:val="000B7073"/>
    <w:rsid w:val="000B74A3"/>
    <w:rsid w:val="000B774F"/>
    <w:rsid w:val="000B7F4A"/>
    <w:rsid w:val="000C4DF1"/>
    <w:rsid w:val="000C638A"/>
    <w:rsid w:val="000D28F9"/>
    <w:rsid w:val="000D4094"/>
    <w:rsid w:val="000D43AF"/>
    <w:rsid w:val="000D55F7"/>
    <w:rsid w:val="000E5351"/>
    <w:rsid w:val="000E75B7"/>
    <w:rsid w:val="000F5686"/>
    <w:rsid w:val="000F5DC9"/>
    <w:rsid w:val="000F6AD2"/>
    <w:rsid w:val="001000F0"/>
    <w:rsid w:val="00101925"/>
    <w:rsid w:val="001045AD"/>
    <w:rsid w:val="0010470A"/>
    <w:rsid w:val="00105AC5"/>
    <w:rsid w:val="00105E23"/>
    <w:rsid w:val="00111017"/>
    <w:rsid w:val="00112B57"/>
    <w:rsid w:val="001144D9"/>
    <w:rsid w:val="001156C0"/>
    <w:rsid w:val="001159AC"/>
    <w:rsid w:val="00115CA9"/>
    <w:rsid w:val="00122238"/>
    <w:rsid w:val="00123EC4"/>
    <w:rsid w:val="00127B46"/>
    <w:rsid w:val="00133BB9"/>
    <w:rsid w:val="00137296"/>
    <w:rsid w:val="001454BA"/>
    <w:rsid w:val="00150D84"/>
    <w:rsid w:val="001519BF"/>
    <w:rsid w:val="00152D22"/>
    <w:rsid w:val="00154D58"/>
    <w:rsid w:val="001567BC"/>
    <w:rsid w:val="00160E01"/>
    <w:rsid w:val="00163003"/>
    <w:rsid w:val="00166485"/>
    <w:rsid w:val="00167CE4"/>
    <w:rsid w:val="0017035B"/>
    <w:rsid w:val="001726D7"/>
    <w:rsid w:val="00175655"/>
    <w:rsid w:val="00175AC1"/>
    <w:rsid w:val="00180987"/>
    <w:rsid w:val="001814E5"/>
    <w:rsid w:val="001817B5"/>
    <w:rsid w:val="00187316"/>
    <w:rsid w:val="001A566F"/>
    <w:rsid w:val="001A6CB0"/>
    <w:rsid w:val="001C279F"/>
    <w:rsid w:val="001D07F6"/>
    <w:rsid w:val="001D0922"/>
    <w:rsid w:val="001D40D0"/>
    <w:rsid w:val="001E1CDC"/>
    <w:rsid w:val="001F2464"/>
    <w:rsid w:val="001F29F1"/>
    <w:rsid w:val="001F542D"/>
    <w:rsid w:val="00202321"/>
    <w:rsid w:val="00206AC0"/>
    <w:rsid w:val="002145C4"/>
    <w:rsid w:val="00216DA7"/>
    <w:rsid w:val="0022737B"/>
    <w:rsid w:val="00232E77"/>
    <w:rsid w:val="00233363"/>
    <w:rsid w:val="00246E84"/>
    <w:rsid w:val="00250C6F"/>
    <w:rsid w:val="002525EF"/>
    <w:rsid w:val="002549EF"/>
    <w:rsid w:val="00255D05"/>
    <w:rsid w:val="002631AE"/>
    <w:rsid w:val="0026359C"/>
    <w:rsid w:val="00266F16"/>
    <w:rsid w:val="00273067"/>
    <w:rsid w:val="00273B23"/>
    <w:rsid w:val="00291FDA"/>
    <w:rsid w:val="00294D1D"/>
    <w:rsid w:val="002A4C40"/>
    <w:rsid w:val="002A4CCB"/>
    <w:rsid w:val="002A54CD"/>
    <w:rsid w:val="002B0320"/>
    <w:rsid w:val="002B15E0"/>
    <w:rsid w:val="002B422D"/>
    <w:rsid w:val="002B4330"/>
    <w:rsid w:val="002B43D2"/>
    <w:rsid w:val="002B62A7"/>
    <w:rsid w:val="002B7C31"/>
    <w:rsid w:val="002C08CC"/>
    <w:rsid w:val="002D1583"/>
    <w:rsid w:val="002D5797"/>
    <w:rsid w:val="002E059C"/>
    <w:rsid w:val="002E2DE8"/>
    <w:rsid w:val="002E5AA8"/>
    <w:rsid w:val="002E5AC0"/>
    <w:rsid w:val="002F21CC"/>
    <w:rsid w:val="002F3B85"/>
    <w:rsid w:val="002F474D"/>
    <w:rsid w:val="002F4B09"/>
    <w:rsid w:val="0030314F"/>
    <w:rsid w:val="00305C4B"/>
    <w:rsid w:val="003123D7"/>
    <w:rsid w:val="00314776"/>
    <w:rsid w:val="00324E15"/>
    <w:rsid w:val="003258B1"/>
    <w:rsid w:val="003261FE"/>
    <w:rsid w:val="00326F2E"/>
    <w:rsid w:val="00340018"/>
    <w:rsid w:val="00354C00"/>
    <w:rsid w:val="00366573"/>
    <w:rsid w:val="00371C1C"/>
    <w:rsid w:val="00372512"/>
    <w:rsid w:val="00375342"/>
    <w:rsid w:val="00377C62"/>
    <w:rsid w:val="0038454D"/>
    <w:rsid w:val="00391A00"/>
    <w:rsid w:val="003968DD"/>
    <w:rsid w:val="003A32E7"/>
    <w:rsid w:val="003A749F"/>
    <w:rsid w:val="003B0FAF"/>
    <w:rsid w:val="003B190C"/>
    <w:rsid w:val="003B3335"/>
    <w:rsid w:val="003C2DF3"/>
    <w:rsid w:val="003C3CA4"/>
    <w:rsid w:val="003C3E32"/>
    <w:rsid w:val="003C6A3F"/>
    <w:rsid w:val="003C76A9"/>
    <w:rsid w:val="003C7D43"/>
    <w:rsid w:val="003D0B78"/>
    <w:rsid w:val="003E0F55"/>
    <w:rsid w:val="003F0949"/>
    <w:rsid w:val="003F0DD3"/>
    <w:rsid w:val="003F3C64"/>
    <w:rsid w:val="003F3D47"/>
    <w:rsid w:val="003F485F"/>
    <w:rsid w:val="00410F5E"/>
    <w:rsid w:val="004223F5"/>
    <w:rsid w:val="00425CFE"/>
    <w:rsid w:val="00432EF0"/>
    <w:rsid w:val="004368E5"/>
    <w:rsid w:val="00443D16"/>
    <w:rsid w:val="004466E0"/>
    <w:rsid w:val="0045463F"/>
    <w:rsid w:val="004547FD"/>
    <w:rsid w:val="00457942"/>
    <w:rsid w:val="00463322"/>
    <w:rsid w:val="004636F8"/>
    <w:rsid w:val="00465477"/>
    <w:rsid w:val="00467AEE"/>
    <w:rsid w:val="0047142A"/>
    <w:rsid w:val="00471CD9"/>
    <w:rsid w:val="004738A6"/>
    <w:rsid w:val="00475882"/>
    <w:rsid w:val="0047637F"/>
    <w:rsid w:val="004770D3"/>
    <w:rsid w:val="004822CA"/>
    <w:rsid w:val="00483646"/>
    <w:rsid w:val="004854EE"/>
    <w:rsid w:val="004874BD"/>
    <w:rsid w:val="004921E5"/>
    <w:rsid w:val="0049222A"/>
    <w:rsid w:val="004A0FE6"/>
    <w:rsid w:val="004A23C2"/>
    <w:rsid w:val="004A413A"/>
    <w:rsid w:val="004A4258"/>
    <w:rsid w:val="004B0DDE"/>
    <w:rsid w:val="004C1AFB"/>
    <w:rsid w:val="004C282F"/>
    <w:rsid w:val="004C7966"/>
    <w:rsid w:val="004D01CA"/>
    <w:rsid w:val="004D1B18"/>
    <w:rsid w:val="004D293B"/>
    <w:rsid w:val="004D3887"/>
    <w:rsid w:val="004E27D6"/>
    <w:rsid w:val="004E2A89"/>
    <w:rsid w:val="004E3889"/>
    <w:rsid w:val="004F0C05"/>
    <w:rsid w:val="004F17F3"/>
    <w:rsid w:val="004F650B"/>
    <w:rsid w:val="005006A1"/>
    <w:rsid w:val="005034F7"/>
    <w:rsid w:val="005038AF"/>
    <w:rsid w:val="005048FF"/>
    <w:rsid w:val="00507FF0"/>
    <w:rsid w:val="00510949"/>
    <w:rsid w:val="00511025"/>
    <w:rsid w:val="00511C21"/>
    <w:rsid w:val="00512937"/>
    <w:rsid w:val="00517037"/>
    <w:rsid w:val="00520BB8"/>
    <w:rsid w:val="005268C1"/>
    <w:rsid w:val="00526B1A"/>
    <w:rsid w:val="00526BA2"/>
    <w:rsid w:val="00527BFE"/>
    <w:rsid w:val="00530B34"/>
    <w:rsid w:val="00532C76"/>
    <w:rsid w:val="00540149"/>
    <w:rsid w:val="00540D70"/>
    <w:rsid w:val="00542B20"/>
    <w:rsid w:val="00551CCA"/>
    <w:rsid w:val="00552C35"/>
    <w:rsid w:val="00554108"/>
    <w:rsid w:val="00557F84"/>
    <w:rsid w:val="00565A1D"/>
    <w:rsid w:val="00566B83"/>
    <w:rsid w:val="0057042A"/>
    <w:rsid w:val="0057478F"/>
    <w:rsid w:val="00574DE2"/>
    <w:rsid w:val="005805A2"/>
    <w:rsid w:val="00581477"/>
    <w:rsid w:val="0058578C"/>
    <w:rsid w:val="00586719"/>
    <w:rsid w:val="00587F3D"/>
    <w:rsid w:val="00595F4E"/>
    <w:rsid w:val="005A2D62"/>
    <w:rsid w:val="005B0D27"/>
    <w:rsid w:val="005B11F2"/>
    <w:rsid w:val="005B242D"/>
    <w:rsid w:val="005B4BA6"/>
    <w:rsid w:val="005B58C9"/>
    <w:rsid w:val="005C00D2"/>
    <w:rsid w:val="005C054E"/>
    <w:rsid w:val="005C2550"/>
    <w:rsid w:val="005D0B03"/>
    <w:rsid w:val="005D38AB"/>
    <w:rsid w:val="005D76B4"/>
    <w:rsid w:val="005E14B5"/>
    <w:rsid w:val="005E3D0E"/>
    <w:rsid w:val="005E4A2B"/>
    <w:rsid w:val="005E4E34"/>
    <w:rsid w:val="005F25BE"/>
    <w:rsid w:val="005F2ACD"/>
    <w:rsid w:val="005F3612"/>
    <w:rsid w:val="005F6931"/>
    <w:rsid w:val="00601772"/>
    <w:rsid w:val="00601ABD"/>
    <w:rsid w:val="00611A63"/>
    <w:rsid w:val="0061208D"/>
    <w:rsid w:val="006152EE"/>
    <w:rsid w:val="006179C3"/>
    <w:rsid w:val="00617A1A"/>
    <w:rsid w:val="00621EE3"/>
    <w:rsid w:val="006223C6"/>
    <w:rsid w:val="00624B12"/>
    <w:rsid w:val="00630595"/>
    <w:rsid w:val="006339D4"/>
    <w:rsid w:val="006400BD"/>
    <w:rsid w:val="00641E7D"/>
    <w:rsid w:val="00641FF2"/>
    <w:rsid w:val="006531D9"/>
    <w:rsid w:val="0065529B"/>
    <w:rsid w:val="00656A7F"/>
    <w:rsid w:val="006639DF"/>
    <w:rsid w:val="00670878"/>
    <w:rsid w:val="00671E3A"/>
    <w:rsid w:val="0067292D"/>
    <w:rsid w:val="006735B7"/>
    <w:rsid w:val="00677D7B"/>
    <w:rsid w:val="006813DB"/>
    <w:rsid w:val="00683131"/>
    <w:rsid w:val="00691384"/>
    <w:rsid w:val="00692F3A"/>
    <w:rsid w:val="00693887"/>
    <w:rsid w:val="0069520E"/>
    <w:rsid w:val="006B1EE6"/>
    <w:rsid w:val="006B4C23"/>
    <w:rsid w:val="006C276E"/>
    <w:rsid w:val="006C551B"/>
    <w:rsid w:val="006C6074"/>
    <w:rsid w:val="006C65CF"/>
    <w:rsid w:val="006C7618"/>
    <w:rsid w:val="006C7D98"/>
    <w:rsid w:val="006D5813"/>
    <w:rsid w:val="006E09ED"/>
    <w:rsid w:val="006E1347"/>
    <w:rsid w:val="006E7CA2"/>
    <w:rsid w:val="006F4522"/>
    <w:rsid w:val="006F5028"/>
    <w:rsid w:val="006F5761"/>
    <w:rsid w:val="0070095C"/>
    <w:rsid w:val="007021C3"/>
    <w:rsid w:val="0070308F"/>
    <w:rsid w:val="00703E45"/>
    <w:rsid w:val="00704871"/>
    <w:rsid w:val="0071120F"/>
    <w:rsid w:val="0071296B"/>
    <w:rsid w:val="00713655"/>
    <w:rsid w:val="00713764"/>
    <w:rsid w:val="007146B0"/>
    <w:rsid w:val="00715A56"/>
    <w:rsid w:val="00716B9C"/>
    <w:rsid w:val="00722D50"/>
    <w:rsid w:val="00726CE1"/>
    <w:rsid w:val="00726DC2"/>
    <w:rsid w:val="0073067C"/>
    <w:rsid w:val="00733415"/>
    <w:rsid w:val="0073453D"/>
    <w:rsid w:val="00734E1B"/>
    <w:rsid w:val="00737050"/>
    <w:rsid w:val="00742111"/>
    <w:rsid w:val="007461AA"/>
    <w:rsid w:val="00747F45"/>
    <w:rsid w:val="00751D71"/>
    <w:rsid w:val="007615F5"/>
    <w:rsid w:val="00761A5D"/>
    <w:rsid w:val="0076591D"/>
    <w:rsid w:val="0076748D"/>
    <w:rsid w:val="00774404"/>
    <w:rsid w:val="00780596"/>
    <w:rsid w:val="007866DE"/>
    <w:rsid w:val="007A7479"/>
    <w:rsid w:val="007B0CA1"/>
    <w:rsid w:val="007B212E"/>
    <w:rsid w:val="007C0EB9"/>
    <w:rsid w:val="007C7FBD"/>
    <w:rsid w:val="007D0979"/>
    <w:rsid w:val="007D16CF"/>
    <w:rsid w:val="007E084B"/>
    <w:rsid w:val="007E241E"/>
    <w:rsid w:val="007E2FBD"/>
    <w:rsid w:val="007F1BFD"/>
    <w:rsid w:val="007F646A"/>
    <w:rsid w:val="00804140"/>
    <w:rsid w:val="00806D8D"/>
    <w:rsid w:val="0081198A"/>
    <w:rsid w:val="00811A52"/>
    <w:rsid w:val="00811B1B"/>
    <w:rsid w:val="00814C5B"/>
    <w:rsid w:val="00821C6E"/>
    <w:rsid w:val="00827431"/>
    <w:rsid w:val="00827AE3"/>
    <w:rsid w:val="00832DDF"/>
    <w:rsid w:val="008335B6"/>
    <w:rsid w:val="008346B9"/>
    <w:rsid w:val="00841546"/>
    <w:rsid w:val="00841951"/>
    <w:rsid w:val="00843002"/>
    <w:rsid w:val="00843A56"/>
    <w:rsid w:val="00846870"/>
    <w:rsid w:val="008553B2"/>
    <w:rsid w:val="0085738C"/>
    <w:rsid w:val="00862930"/>
    <w:rsid w:val="00864364"/>
    <w:rsid w:val="008655C8"/>
    <w:rsid w:val="008707D3"/>
    <w:rsid w:val="00874E5F"/>
    <w:rsid w:val="00875880"/>
    <w:rsid w:val="008778DD"/>
    <w:rsid w:val="00877D78"/>
    <w:rsid w:val="008800CA"/>
    <w:rsid w:val="00881406"/>
    <w:rsid w:val="0088147C"/>
    <w:rsid w:val="00883608"/>
    <w:rsid w:val="008946EE"/>
    <w:rsid w:val="00894F02"/>
    <w:rsid w:val="008957BB"/>
    <w:rsid w:val="00895E4A"/>
    <w:rsid w:val="00896683"/>
    <w:rsid w:val="008967B7"/>
    <w:rsid w:val="008A2713"/>
    <w:rsid w:val="008A279B"/>
    <w:rsid w:val="008A6D71"/>
    <w:rsid w:val="008A7110"/>
    <w:rsid w:val="008A7F5E"/>
    <w:rsid w:val="008B196D"/>
    <w:rsid w:val="008B3A66"/>
    <w:rsid w:val="008B3BDD"/>
    <w:rsid w:val="008B66D1"/>
    <w:rsid w:val="008B6D60"/>
    <w:rsid w:val="008B7E51"/>
    <w:rsid w:val="008C395C"/>
    <w:rsid w:val="008C4B37"/>
    <w:rsid w:val="008C50F1"/>
    <w:rsid w:val="008C5C03"/>
    <w:rsid w:val="008C6DE0"/>
    <w:rsid w:val="008C766B"/>
    <w:rsid w:val="008D1233"/>
    <w:rsid w:val="008D456B"/>
    <w:rsid w:val="008E5AFD"/>
    <w:rsid w:val="008E612C"/>
    <w:rsid w:val="008F283E"/>
    <w:rsid w:val="008F4ECB"/>
    <w:rsid w:val="008F78EC"/>
    <w:rsid w:val="009041E5"/>
    <w:rsid w:val="009046FB"/>
    <w:rsid w:val="00911D08"/>
    <w:rsid w:val="00913E8B"/>
    <w:rsid w:val="009154E3"/>
    <w:rsid w:val="00917B86"/>
    <w:rsid w:val="00920D0B"/>
    <w:rsid w:val="00921673"/>
    <w:rsid w:val="0092221F"/>
    <w:rsid w:val="00934605"/>
    <w:rsid w:val="00942F6E"/>
    <w:rsid w:val="00951182"/>
    <w:rsid w:val="0095694B"/>
    <w:rsid w:val="00956DE5"/>
    <w:rsid w:val="00962C3D"/>
    <w:rsid w:val="009646F0"/>
    <w:rsid w:val="009934EB"/>
    <w:rsid w:val="009947D0"/>
    <w:rsid w:val="00997544"/>
    <w:rsid w:val="009B230E"/>
    <w:rsid w:val="009B4E1C"/>
    <w:rsid w:val="009B566A"/>
    <w:rsid w:val="009C034A"/>
    <w:rsid w:val="009C1C11"/>
    <w:rsid w:val="009C43EA"/>
    <w:rsid w:val="009D131E"/>
    <w:rsid w:val="009D26B4"/>
    <w:rsid w:val="009D2B32"/>
    <w:rsid w:val="009D34C4"/>
    <w:rsid w:val="009D5CEF"/>
    <w:rsid w:val="009E4145"/>
    <w:rsid w:val="009E76FF"/>
    <w:rsid w:val="009E77B6"/>
    <w:rsid w:val="009F2DA8"/>
    <w:rsid w:val="009F35B8"/>
    <w:rsid w:val="00A003C0"/>
    <w:rsid w:val="00A00847"/>
    <w:rsid w:val="00A05375"/>
    <w:rsid w:val="00A06AA6"/>
    <w:rsid w:val="00A06B1D"/>
    <w:rsid w:val="00A075B4"/>
    <w:rsid w:val="00A0780F"/>
    <w:rsid w:val="00A13D5D"/>
    <w:rsid w:val="00A16CEE"/>
    <w:rsid w:val="00A2336C"/>
    <w:rsid w:val="00A31992"/>
    <w:rsid w:val="00A3227F"/>
    <w:rsid w:val="00A34511"/>
    <w:rsid w:val="00A36D1F"/>
    <w:rsid w:val="00A41F6D"/>
    <w:rsid w:val="00A43D04"/>
    <w:rsid w:val="00A72219"/>
    <w:rsid w:val="00A72C1E"/>
    <w:rsid w:val="00A76AC7"/>
    <w:rsid w:val="00A77604"/>
    <w:rsid w:val="00A8094A"/>
    <w:rsid w:val="00A85183"/>
    <w:rsid w:val="00A94896"/>
    <w:rsid w:val="00A96700"/>
    <w:rsid w:val="00A96D08"/>
    <w:rsid w:val="00A97038"/>
    <w:rsid w:val="00AA4783"/>
    <w:rsid w:val="00AA71C4"/>
    <w:rsid w:val="00AA7CBA"/>
    <w:rsid w:val="00AB0FCE"/>
    <w:rsid w:val="00AB2260"/>
    <w:rsid w:val="00AB3A19"/>
    <w:rsid w:val="00AB3AEC"/>
    <w:rsid w:val="00AB4294"/>
    <w:rsid w:val="00AC32B5"/>
    <w:rsid w:val="00AC5C11"/>
    <w:rsid w:val="00AC6105"/>
    <w:rsid w:val="00AD243F"/>
    <w:rsid w:val="00AD56B3"/>
    <w:rsid w:val="00AD5705"/>
    <w:rsid w:val="00AD6D74"/>
    <w:rsid w:val="00AE36F1"/>
    <w:rsid w:val="00AE3777"/>
    <w:rsid w:val="00AF3347"/>
    <w:rsid w:val="00AF4775"/>
    <w:rsid w:val="00AF55E1"/>
    <w:rsid w:val="00AF7926"/>
    <w:rsid w:val="00AF7C24"/>
    <w:rsid w:val="00B0196F"/>
    <w:rsid w:val="00B04863"/>
    <w:rsid w:val="00B052AF"/>
    <w:rsid w:val="00B05748"/>
    <w:rsid w:val="00B06074"/>
    <w:rsid w:val="00B10125"/>
    <w:rsid w:val="00B10399"/>
    <w:rsid w:val="00B1199C"/>
    <w:rsid w:val="00B11FD2"/>
    <w:rsid w:val="00B1236E"/>
    <w:rsid w:val="00B12A3A"/>
    <w:rsid w:val="00B12A61"/>
    <w:rsid w:val="00B261A1"/>
    <w:rsid w:val="00B324C5"/>
    <w:rsid w:val="00B328A7"/>
    <w:rsid w:val="00B4547B"/>
    <w:rsid w:val="00B50E42"/>
    <w:rsid w:val="00B533DF"/>
    <w:rsid w:val="00B65D6E"/>
    <w:rsid w:val="00B67192"/>
    <w:rsid w:val="00B73B14"/>
    <w:rsid w:val="00B77229"/>
    <w:rsid w:val="00B77282"/>
    <w:rsid w:val="00B77872"/>
    <w:rsid w:val="00B80C06"/>
    <w:rsid w:val="00B81F73"/>
    <w:rsid w:val="00B85881"/>
    <w:rsid w:val="00B87BA5"/>
    <w:rsid w:val="00B948AD"/>
    <w:rsid w:val="00B94B72"/>
    <w:rsid w:val="00B9634D"/>
    <w:rsid w:val="00BA6BC4"/>
    <w:rsid w:val="00BA7F35"/>
    <w:rsid w:val="00BB053B"/>
    <w:rsid w:val="00BB581B"/>
    <w:rsid w:val="00BB69E6"/>
    <w:rsid w:val="00BB76AA"/>
    <w:rsid w:val="00BC521F"/>
    <w:rsid w:val="00BC7467"/>
    <w:rsid w:val="00BD7C6C"/>
    <w:rsid w:val="00BE02FF"/>
    <w:rsid w:val="00BE13AF"/>
    <w:rsid w:val="00BE4172"/>
    <w:rsid w:val="00BE486B"/>
    <w:rsid w:val="00BE66A3"/>
    <w:rsid w:val="00BF0AD4"/>
    <w:rsid w:val="00BF3D93"/>
    <w:rsid w:val="00BF472D"/>
    <w:rsid w:val="00BF4BF9"/>
    <w:rsid w:val="00C00E75"/>
    <w:rsid w:val="00C01095"/>
    <w:rsid w:val="00C026E4"/>
    <w:rsid w:val="00C035C0"/>
    <w:rsid w:val="00C0427C"/>
    <w:rsid w:val="00C04E86"/>
    <w:rsid w:val="00C0504E"/>
    <w:rsid w:val="00C1084B"/>
    <w:rsid w:val="00C11A73"/>
    <w:rsid w:val="00C13369"/>
    <w:rsid w:val="00C13A42"/>
    <w:rsid w:val="00C15583"/>
    <w:rsid w:val="00C20E67"/>
    <w:rsid w:val="00C23CB8"/>
    <w:rsid w:val="00C30EA6"/>
    <w:rsid w:val="00C30FAD"/>
    <w:rsid w:val="00C3494E"/>
    <w:rsid w:val="00C35DC9"/>
    <w:rsid w:val="00C407D2"/>
    <w:rsid w:val="00C418D7"/>
    <w:rsid w:val="00C45FB5"/>
    <w:rsid w:val="00C46A05"/>
    <w:rsid w:val="00C543F8"/>
    <w:rsid w:val="00C54503"/>
    <w:rsid w:val="00C55489"/>
    <w:rsid w:val="00C56F79"/>
    <w:rsid w:val="00C61CEC"/>
    <w:rsid w:val="00C62F5D"/>
    <w:rsid w:val="00C630D7"/>
    <w:rsid w:val="00C63507"/>
    <w:rsid w:val="00C677A5"/>
    <w:rsid w:val="00C67CA9"/>
    <w:rsid w:val="00C71818"/>
    <w:rsid w:val="00C71F03"/>
    <w:rsid w:val="00C74285"/>
    <w:rsid w:val="00C77A73"/>
    <w:rsid w:val="00C77FB2"/>
    <w:rsid w:val="00C81A41"/>
    <w:rsid w:val="00C8210A"/>
    <w:rsid w:val="00C8307B"/>
    <w:rsid w:val="00C8366E"/>
    <w:rsid w:val="00C877A0"/>
    <w:rsid w:val="00C917DC"/>
    <w:rsid w:val="00C935A2"/>
    <w:rsid w:val="00C93B65"/>
    <w:rsid w:val="00C9707F"/>
    <w:rsid w:val="00CA257D"/>
    <w:rsid w:val="00CA72EC"/>
    <w:rsid w:val="00CB0824"/>
    <w:rsid w:val="00CB7ED2"/>
    <w:rsid w:val="00CC01A9"/>
    <w:rsid w:val="00CC2B9A"/>
    <w:rsid w:val="00CD63F7"/>
    <w:rsid w:val="00CE337A"/>
    <w:rsid w:val="00CE6EFF"/>
    <w:rsid w:val="00CE7494"/>
    <w:rsid w:val="00CF079F"/>
    <w:rsid w:val="00CF0C47"/>
    <w:rsid w:val="00CF1DCC"/>
    <w:rsid w:val="00CF3152"/>
    <w:rsid w:val="00CF3F0C"/>
    <w:rsid w:val="00CF60F2"/>
    <w:rsid w:val="00D0148F"/>
    <w:rsid w:val="00D144AE"/>
    <w:rsid w:val="00D200F9"/>
    <w:rsid w:val="00D30CE4"/>
    <w:rsid w:val="00D31A9B"/>
    <w:rsid w:val="00D32BE4"/>
    <w:rsid w:val="00D32FAB"/>
    <w:rsid w:val="00D3636C"/>
    <w:rsid w:val="00D4149C"/>
    <w:rsid w:val="00D442D2"/>
    <w:rsid w:val="00D5101F"/>
    <w:rsid w:val="00D51B0F"/>
    <w:rsid w:val="00D55043"/>
    <w:rsid w:val="00D56195"/>
    <w:rsid w:val="00D732C2"/>
    <w:rsid w:val="00D73D83"/>
    <w:rsid w:val="00D767CD"/>
    <w:rsid w:val="00D76E42"/>
    <w:rsid w:val="00D83808"/>
    <w:rsid w:val="00D922E2"/>
    <w:rsid w:val="00DA13B0"/>
    <w:rsid w:val="00DA2AE4"/>
    <w:rsid w:val="00DA68E7"/>
    <w:rsid w:val="00DB6468"/>
    <w:rsid w:val="00DB79E7"/>
    <w:rsid w:val="00DC1D41"/>
    <w:rsid w:val="00DC63C5"/>
    <w:rsid w:val="00DC724F"/>
    <w:rsid w:val="00DD61B2"/>
    <w:rsid w:val="00DD6AD9"/>
    <w:rsid w:val="00DE10F4"/>
    <w:rsid w:val="00DE16DA"/>
    <w:rsid w:val="00DE3BA2"/>
    <w:rsid w:val="00DE3F07"/>
    <w:rsid w:val="00DE6AEE"/>
    <w:rsid w:val="00DF314D"/>
    <w:rsid w:val="00E02C39"/>
    <w:rsid w:val="00E0406F"/>
    <w:rsid w:val="00E054DE"/>
    <w:rsid w:val="00E0661E"/>
    <w:rsid w:val="00E07BB6"/>
    <w:rsid w:val="00E10C38"/>
    <w:rsid w:val="00E13604"/>
    <w:rsid w:val="00E14D9C"/>
    <w:rsid w:val="00E247D2"/>
    <w:rsid w:val="00E24FEA"/>
    <w:rsid w:val="00E30601"/>
    <w:rsid w:val="00E34C13"/>
    <w:rsid w:val="00E3754E"/>
    <w:rsid w:val="00E42496"/>
    <w:rsid w:val="00E44AF8"/>
    <w:rsid w:val="00E474DE"/>
    <w:rsid w:val="00E506EC"/>
    <w:rsid w:val="00E51765"/>
    <w:rsid w:val="00E531BB"/>
    <w:rsid w:val="00E538C1"/>
    <w:rsid w:val="00E54AC0"/>
    <w:rsid w:val="00E56598"/>
    <w:rsid w:val="00E60187"/>
    <w:rsid w:val="00E612C7"/>
    <w:rsid w:val="00E64878"/>
    <w:rsid w:val="00E66D35"/>
    <w:rsid w:val="00E70198"/>
    <w:rsid w:val="00E7032F"/>
    <w:rsid w:val="00E71760"/>
    <w:rsid w:val="00E7200D"/>
    <w:rsid w:val="00E7305C"/>
    <w:rsid w:val="00E76AF6"/>
    <w:rsid w:val="00E8316A"/>
    <w:rsid w:val="00E8397E"/>
    <w:rsid w:val="00E84C76"/>
    <w:rsid w:val="00E90958"/>
    <w:rsid w:val="00E9293A"/>
    <w:rsid w:val="00E9307B"/>
    <w:rsid w:val="00E97216"/>
    <w:rsid w:val="00EA012A"/>
    <w:rsid w:val="00EA1589"/>
    <w:rsid w:val="00EA3614"/>
    <w:rsid w:val="00EA7E5B"/>
    <w:rsid w:val="00EB018C"/>
    <w:rsid w:val="00EB24FE"/>
    <w:rsid w:val="00EB26D6"/>
    <w:rsid w:val="00EB5F46"/>
    <w:rsid w:val="00EB7D1E"/>
    <w:rsid w:val="00EC3994"/>
    <w:rsid w:val="00EC6405"/>
    <w:rsid w:val="00EC697A"/>
    <w:rsid w:val="00ED1280"/>
    <w:rsid w:val="00ED2D36"/>
    <w:rsid w:val="00ED3FDE"/>
    <w:rsid w:val="00ED5444"/>
    <w:rsid w:val="00EE280D"/>
    <w:rsid w:val="00EE3540"/>
    <w:rsid w:val="00EF0B2A"/>
    <w:rsid w:val="00EF3EC1"/>
    <w:rsid w:val="00F00967"/>
    <w:rsid w:val="00F04E5F"/>
    <w:rsid w:val="00F0532C"/>
    <w:rsid w:val="00F059AF"/>
    <w:rsid w:val="00F07DA0"/>
    <w:rsid w:val="00F1092A"/>
    <w:rsid w:val="00F1330E"/>
    <w:rsid w:val="00F1679C"/>
    <w:rsid w:val="00F215E5"/>
    <w:rsid w:val="00F217E8"/>
    <w:rsid w:val="00F223FD"/>
    <w:rsid w:val="00F22B92"/>
    <w:rsid w:val="00F316CD"/>
    <w:rsid w:val="00F32D9D"/>
    <w:rsid w:val="00F33BC7"/>
    <w:rsid w:val="00F3609B"/>
    <w:rsid w:val="00F413FB"/>
    <w:rsid w:val="00F51B17"/>
    <w:rsid w:val="00F52D78"/>
    <w:rsid w:val="00F54DCD"/>
    <w:rsid w:val="00F5706D"/>
    <w:rsid w:val="00F571DC"/>
    <w:rsid w:val="00F62903"/>
    <w:rsid w:val="00F63134"/>
    <w:rsid w:val="00F64A67"/>
    <w:rsid w:val="00F6545A"/>
    <w:rsid w:val="00F80D2A"/>
    <w:rsid w:val="00F821B7"/>
    <w:rsid w:val="00F82D49"/>
    <w:rsid w:val="00F83872"/>
    <w:rsid w:val="00F9004D"/>
    <w:rsid w:val="00F9121B"/>
    <w:rsid w:val="00F923E0"/>
    <w:rsid w:val="00F92911"/>
    <w:rsid w:val="00FB39B5"/>
    <w:rsid w:val="00FB581F"/>
    <w:rsid w:val="00FB5FA6"/>
    <w:rsid w:val="00FC7E14"/>
    <w:rsid w:val="00FE00C2"/>
    <w:rsid w:val="00FE0FA9"/>
    <w:rsid w:val="00FE35BC"/>
    <w:rsid w:val="00FE46C3"/>
    <w:rsid w:val="00FE523C"/>
    <w:rsid w:val="00FE6A1E"/>
    <w:rsid w:val="00FE716A"/>
    <w:rsid w:val="00FF0074"/>
    <w:rsid w:val="00FF1886"/>
    <w:rsid w:val="00FF3F45"/>
    <w:rsid w:val="00FF43A6"/>
    <w:rsid w:val="00FF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31031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9222A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49222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3"/>
    <w:link w:val="20"/>
    <w:uiPriority w:val="9"/>
    <w:unhideWhenUsed/>
    <w:qFormat/>
    <w:rsid w:val="0049222A"/>
    <w:pPr>
      <w:keepNext/>
      <w:keepLines/>
      <w:numPr>
        <w:ilvl w:val="1"/>
        <w:numId w:val="1"/>
      </w:numPr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9222A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9222A"/>
    <w:pPr>
      <w:keepNext/>
      <w:keepLines/>
      <w:numPr>
        <w:ilvl w:val="3"/>
        <w:numId w:val="1"/>
      </w:numPr>
      <w:spacing w:before="240" w:after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4922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49222A"/>
    <w:pPr>
      <w:numPr>
        <w:numId w:val="2"/>
      </w:numPr>
      <w:spacing w:after="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922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9222A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10">
    <w:name w:val="Заголовок 1 Знак"/>
    <w:basedOn w:val="a1"/>
    <w:link w:val="1"/>
    <w:uiPriority w:val="9"/>
    <w:rsid w:val="00492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49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9222A"/>
  </w:style>
  <w:style w:type="paragraph" w:styleId="a6">
    <w:name w:val="footer"/>
    <w:basedOn w:val="a0"/>
    <w:link w:val="a7"/>
    <w:uiPriority w:val="99"/>
    <w:unhideWhenUsed/>
    <w:rsid w:val="0049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9222A"/>
  </w:style>
  <w:style w:type="paragraph" w:styleId="a8">
    <w:name w:val="Title"/>
    <w:basedOn w:val="a0"/>
    <w:next w:val="a0"/>
    <w:link w:val="a9"/>
    <w:uiPriority w:val="10"/>
    <w:qFormat/>
    <w:rsid w:val="004922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a9">
    <w:name w:val="Название Знак"/>
    <w:basedOn w:val="a1"/>
    <w:link w:val="a8"/>
    <w:uiPriority w:val="10"/>
    <w:rsid w:val="0049222A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aa">
    <w:name w:val="Balloon Text"/>
    <w:basedOn w:val="a0"/>
    <w:link w:val="ab"/>
    <w:uiPriority w:val="99"/>
    <w:semiHidden/>
    <w:unhideWhenUsed/>
    <w:rsid w:val="00492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49222A"/>
    <w:rPr>
      <w:rFonts w:ascii="Segoe UI" w:hAnsi="Segoe UI" w:cs="Segoe UI"/>
      <w:sz w:val="18"/>
      <w:szCs w:val="18"/>
    </w:rPr>
  </w:style>
  <w:style w:type="paragraph" w:styleId="ac">
    <w:name w:val="Subtitle"/>
    <w:basedOn w:val="a0"/>
    <w:next w:val="a0"/>
    <w:link w:val="ad"/>
    <w:uiPriority w:val="11"/>
    <w:qFormat/>
    <w:rsid w:val="004922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49222A"/>
    <w:rPr>
      <w:rFonts w:eastAsiaTheme="minorEastAsia"/>
      <w:color w:val="5A5A5A" w:themeColor="text1" w:themeTint="A5"/>
      <w:spacing w:val="15"/>
    </w:rPr>
  </w:style>
  <w:style w:type="character" w:styleId="ae">
    <w:name w:val="Subtle Emphasis"/>
    <w:basedOn w:val="a1"/>
    <w:uiPriority w:val="19"/>
    <w:qFormat/>
    <w:rsid w:val="0049222A"/>
    <w:rPr>
      <w:i/>
      <w:iCs/>
      <w:color w:val="404040" w:themeColor="text1" w:themeTint="BF"/>
    </w:rPr>
  </w:style>
  <w:style w:type="character" w:styleId="af">
    <w:name w:val="annotation reference"/>
    <w:basedOn w:val="a1"/>
    <w:uiPriority w:val="99"/>
    <w:semiHidden/>
    <w:unhideWhenUsed/>
    <w:rsid w:val="0049222A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49222A"/>
    <w:pPr>
      <w:spacing w:line="240" w:lineRule="auto"/>
    </w:pPr>
    <w:rPr>
      <w:sz w:val="20"/>
      <w:szCs w:val="20"/>
    </w:rPr>
  </w:style>
  <w:style w:type="character" w:customStyle="1" w:styleId="af1">
    <w:name w:val="Текст комментария Знак"/>
    <w:basedOn w:val="a1"/>
    <w:link w:val="af0"/>
    <w:uiPriority w:val="99"/>
    <w:semiHidden/>
    <w:rsid w:val="0049222A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9222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9222A"/>
    <w:rPr>
      <w:b/>
      <w:bCs/>
      <w:sz w:val="20"/>
      <w:szCs w:val="20"/>
    </w:rPr>
  </w:style>
  <w:style w:type="paragraph" w:styleId="af4">
    <w:name w:val="No Spacing"/>
    <w:uiPriority w:val="1"/>
    <w:qFormat/>
    <w:rsid w:val="0049222A"/>
    <w:pPr>
      <w:spacing w:after="0" w:line="240" w:lineRule="auto"/>
    </w:pPr>
  </w:style>
  <w:style w:type="character" w:customStyle="1" w:styleId="40">
    <w:name w:val="Заголовок 4 Знак"/>
    <w:basedOn w:val="a1"/>
    <w:link w:val="4"/>
    <w:uiPriority w:val="9"/>
    <w:rsid w:val="0049222A"/>
    <w:rPr>
      <w:rFonts w:asciiTheme="majorHAnsi" w:eastAsiaTheme="majorEastAsia" w:hAnsiTheme="majorHAnsi" w:cstheme="majorBidi"/>
      <w:i/>
      <w:iCs/>
    </w:rPr>
  </w:style>
  <w:style w:type="character" w:customStyle="1" w:styleId="50">
    <w:name w:val="Заголовок 5 Знак"/>
    <w:basedOn w:val="a1"/>
    <w:link w:val="5"/>
    <w:uiPriority w:val="9"/>
    <w:rsid w:val="0049222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f5">
    <w:name w:val="Hyperlink"/>
    <w:basedOn w:val="a1"/>
    <w:uiPriority w:val="99"/>
    <w:unhideWhenUsed/>
    <w:rsid w:val="001817B5"/>
    <w:rPr>
      <w:color w:val="0563C1" w:themeColor="hyperlink"/>
      <w:u w:val="single"/>
    </w:rPr>
  </w:style>
  <w:style w:type="paragraph" w:styleId="af6">
    <w:name w:val="caption"/>
    <w:basedOn w:val="a0"/>
    <w:next w:val="a0"/>
    <w:uiPriority w:val="35"/>
    <w:unhideWhenUsed/>
    <w:qFormat/>
    <w:rsid w:val="001817B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9222A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49222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3"/>
    <w:link w:val="20"/>
    <w:uiPriority w:val="9"/>
    <w:unhideWhenUsed/>
    <w:qFormat/>
    <w:rsid w:val="0049222A"/>
    <w:pPr>
      <w:keepNext/>
      <w:keepLines/>
      <w:numPr>
        <w:ilvl w:val="1"/>
        <w:numId w:val="1"/>
      </w:numPr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9222A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9222A"/>
    <w:pPr>
      <w:keepNext/>
      <w:keepLines/>
      <w:numPr>
        <w:ilvl w:val="3"/>
        <w:numId w:val="1"/>
      </w:numPr>
      <w:spacing w:before="240" w:after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4922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49222A"/>
    <w:pPr>
      <w:numPr>
        <w:numId w:val="2"/>
      </w:numPr>
      <w:spacing w:after="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922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9222A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10">
    <w:name w:val="Заголовок 1 Знак"/>
    <w:basedOn w:val="a1"/>
    <w:link w:val="1"/>
    <w:uiPriority w:val="9"/>
    <w:rsid w:val="00492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49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9222A"/>
  </w:style>
  <w:style w:type="paragraph" w:styleId="a6">
    <w:name w:val="footer"/>
    <w:basedOn w:val="a0"/>
    <w:link w:val="a7"/>
    <w:uiPriority w:val="99"/>
    <w:unhideWhenUsed/>
    <w:rsid w:val="004922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9222A"/>
  </w:style>
  <w:style w:type="paragraph" w:styleId="a8">
    <w:name w:val="Title"/>
    <w:basedOn w:val="a0"/>
    <w:next w:val="a0"/>
    <w:link w:val="a9"/>
    <w:uiPriority w:val="10"/>
    <w:qFormat/>
    <w:rsid w:val="004922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a9">
    <w:name w:val="Название Знак"/>
    <w:basedOn w:val="a1"/>
    <w:link w:val="a8"/>
    <w:uiPriority w:val="10"/>
    <w:rsid w:val="0049222A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aa">
    <w:name w:val="Balloon Text"/>
    <w:basedOn w:val="a0"/>
    <w:link w:val="ab"/>
    <w:uiPriority w:val="99"/>
    <w:semiHidden/>
    <w:unhideWhenUsed/>
    <w:rsid w:val="00492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49222A"/>
    <w:rPr>
      <w:rFonts w:ascii="Segoe UI" w:hAnsi="Segoe UI" w:cs="Segoe UI"/>
      <w:sz w:val="18"/>
      <w:szCs w:val="18"/>
    </w:rPr>
  </w:style>
  <w:style w:type="paragraph" w:styleId="ac">
    <w:name w:val="Subtitle"/>
    <w:basedOn w:val="a0"/>
    <w:next w:val="a0"/>
    <w:link w:val="ad"/>
    <w:uiPriority w:val="11"/>
    <w:qFormat/>
    <w:rsid w:val="004922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49222A"/>
    <w:rPr>
      <w:rFonts w:eastAsiaTheme="minorEastAsia"/>
      <w:color w:val="5A5A5A" w:themeColor="text1" w:themeTint="A5"/>
      <w:spacing w:val="15"/>
    </w:rPr>
  </w:style>
  <w:style w:type="character" w:styleId="ae">
    <w:name w:val="Subtle Emphasis"/>
    <w:basedOn w:val="a1"/>
    <w:uiPriority w:val="19"/>
    <w:qFormat/>
    <w:rsid w:val="0049222A"/>
    <w:rPr>
      <w:i/>
      <w:iCs/>
      <w:color w:val="404040" w:themeColor="text1" w:themeTint="BF"/>
    </w:rPr>
  </w:style>
  <w:style w:type="character" w:styleId="af">
    <w:name w:val="annotation reference"/>
    <w:basedOn w:val="a1"/>
    <w:uiPriority w:val="99"/>
    <w:semiHidden/>
    <w:unhideWhenUsed/>
    <w:rsid w:val="0049222A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49222A"/>
    <w:pPr>
      <w:spacing w:line="240" w:lineRule="auto"/>
    </w:pPr>
    <w:rPr>
      <w:sz w:val="20"/>
      <w:szCs w:val="20"/>
    </w:rPr>
  </w:style>
  <w:style w:type="character" w:customStyle="1" w:styleId="af1">
    <w:name w:val="Текст комментария Знак"/>
    <w:basedOn w:val="a1"/>
    <w:link w:val="af0"/>
    <w:uiPriority w:val="99"/>
    <w:semiHidden/>
    <w:rsid w:val="0049222A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9222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9222A"/>
    <w:rPr>
      <w:b/>
      <w:bCs/>
      <w:sz w:val="20"/>
      <w:szCs w:val="20"/>
    </w:rPr>
  </w:style>
  <w:style w:type="paragraph" w:styleId="af4">
    <w:name w:val="No Spacing"/>
    <w:uiPriority w:val="1"/>
    <w:qFormat/>
    <w:rsid w:val="0049222A"/>
    <w:pPr>
      <w:spacing w:after="0" w:line="240" w:lineRule="auto"/>
    </w:pPr>
  </w:style>
  <w:style w:type="character" w:customStyle="1" w:styleId="40">
    <w:name w:val="Заголовок 4 Знак"/>
    <w:basedOn w:val="a1"/>
    <w:link w:val="4"/>
    <w:uiPriority w:val="9"/>
    <w:rsid w:val="0049222A"/>
    <w:rPr>
      <w:rFonts w:asciiTheme="majorHAnsi" w:eastAsiaTheme="majorEastAsia" w:hAnsiTheme="majorHAnsi" w:cstheme="majorBidi"/>
      <w:i/>
      <w:iCs/>
    </w:rPr>
  </w:style>
  <w:style w:type="character" w:customStyle="1" w:styleId="50">
    <w:name w:val="Заголовок 5 Знак"/>
    <w:basedOn w:val="a1"/>
    <w:link w:val="5"/>
    <w:uiPriority w:val="9"/>
    <w:rsid w:val="0049222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f5">
    <w:name w:val="Hyperlink"/>
    <w:basedOn w:val="a1"/>
    <w:uiPriority w:val="99"/>
    <w:unhideWhenUsed/>
    <w:rsid w:val="001817B5"/>
    <w:rPr>
      <w:color w:val="0563C1" w:themeColor="hyperlink"/>
      <w:u w:val="single"/>
    </w:rPr>
  </w:style>
  <w:style w:type="paragraph" w:styleId="af6">
    <w:name w:val="caption"/>
    <w:basedOn w:val="a0"/>
    <w:next w:val="a0"/>
    <w:uiPriority w:val="35"/>
    <w:unhideWhenUsed/>
    <w:qFormat/>
    <w:rsid w:val="001817B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ine\AppData\Roaming\Microsoft\Templates\BSAG-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ED8FB-6CDA-874C-81E9-2E454B437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\Users\Sabine\AppData\Roaming\Microsoft\Templates\BSAG-Vorlage.dotx</Template>
  <TotalTime>145</TotalTime>
  <Pages>1</Pages>
  <Words>254</Words>
  <Characters>1449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Scholz</dc:creator>
  <cp:keywords/>
  <dc:description/>
  <cp:lastModifiedBy>Mariia Muravytska</cp:lastModifiedBy>
  <cp:revision>7</cp:revision>
  <cp:lastPrinted>2018-04-09T17:01:00Z</cp:lastPrinted>
  <dcterms:created xsi:type="dcterms:W3CDTF">2018-04-22T17:49:00Z</dcterms:created>
  <dcterms:modified xsi:type="dcterms:W3CDTF">2018-04-24T17:32:00Z</dcterms:modified>
</cp:coreProperties>
</file>